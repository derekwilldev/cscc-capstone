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0E4" w:rsidRDefault="006271C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1114426</wp:posOffset>
                </wp:positionH>
                <wp:positionV relativeFrom="paragraph">
                  <wp:posOffset>11191875</wp:posOffset>
                </wp:positionV>
                <wp:extent cx="2628900" cy="402526"/>
                <wp:effectExtent l="0" t="0" r="0" b="0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02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301F" w:rsidRDefault="00183E63" w:rsidP="001D301F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S-Mart Hiring</w:t>
                            </w:r>
                            <w:r w:rsidR="006271CC"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 xml:space="preserve"> Event 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 xml:space="preserve"> Event  Event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87.75pt;margin-top:881.25pt;width:207pt;height:3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1D301F" w:rsidRDefault="00183E63" w:rsidP="001D301F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FFFFFE"/>
                          <w:w w:val="90"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4"/>
                          <w:szCs w:val="44"/>
                          <w:lang w:val="en"/>
                        </w:rPr>
                        <w:t>S-Mart Hiring</w:t>
                      </w:r>
                      <w:r w:rsidR="006271CC">
                        <w:rPr>
                          <w:rFonts w:ascii="Arial" w:hAnsi="Arial" w:cs="Arial"/>
                          <w:color w:val="FFFFFE"/>
                          <w:w w:val="90"/>
                          <w:sz w:val="44"/>
                          <w:szCs w:val="44"/>
                          <w:lang w:val="en"/>
                        </w:rPr>
                        <w:t xml:space="preserve"> Event </w:t>
                      </w: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4"/>
                          <w:szCs w:val="44"/>
                          <w:lang w:val="en"/>
                        </w:rPr>
                        <w:t xml:space="preserve"> Event  Event </w:t>
                      </w:r>
                    </w:p>
                  </w:txbxContent>
                </v:textbox>
              </v:shape>
            </w:pict>
          </mc:Fallback>
        </mc:AlternateContent>
      </w:r>
      <w:r w:rsidR="006D349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-161924</wp:posOffset>
                </wp:positionV>
                <wp:extent cx="8024495" cy="1504950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4495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301F" w:rsidRDefault="00183E63" w:rsidP="001D301F">
                            <w:pPr>
                              <w:widowControl w:val="0"/>
                              <w:spacing w:line="1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16"/>
                                <w:szCs w:val="116"/>
                                <w:lang w:val="en"/>
                              </w:rPr>
                            </w:pPr>
                            <w:r w:rsidRPr="00ED2B6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w w:val="90"/>
                                <w:sz w:val="116"/>
                                <w:szCs w:val="116"/>
                                <w:lang w:val="en"/>
                              </w:rPr>
                              <w:t>S-Mart Hiring Event</w:t>
                            </w:r>
                            <w:r w:rsidRPr="00ED2B67">
                              <w:rPr>
                                <w:rFonts w:ascii="Arial" w:hAnsi="Arial" w:cs="Arial"/>
                                <w:color w:val="000000" w:themeColor="text1"/>
                                <w:w w:val="90"/>
                                <w:sz w:val="116"/>
                                <w:szCs w:val="116"/>
                                <w:lang w:val="en"/>
                              </w:rPr>
                              <w:t xml:space="preserve"> </w:t>
                            </w:r>
                            <w:r w:rsidR="00C005ED" w:rsidRPr="00C005ED">
                              <w:rPr>
                                <w:rFonts w:ascii="Arial" w:hAnsi="Arial" w:cs="Arial"/>
                                <w:noProof/>
                                <w:color w:val="2E3640"/>
                                <w:w w:val="90"/>
                                <w:sz w:val="116"/>
                                <w:szCs w:val="116"/>
                              </w:rPr>
                              <w:drawing>
                                <wp:inline distT="0" distB="0" distL="0" distR="0">
                                  <wp:extent cx="5915025" cy="581025"/>
                                  <wp:effectExtent l="0" t="0" r="9525" b="9525"/>
                                  <wp:docPr id="20" name="Picture 20" descr="C:\Users\sales3\Documents\s-mart_logo 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sales3\Documents\s-mart_logo 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15025" cy="581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580.65pt;margin-top:-12.75pt;width:631.85pt;height:118.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1D301F" w:rsidRDefault="00183E63" w:rsidP="001D301F">
                      <w:pPr>
                        <w:widowControl w:val="0"/>
                        <w:spacing w:line="1200" w:lineRule="exact"/>
                        <w:rPr>
                          <w:rFonts w:ascii="Arial" w:hAnsi="Arial" w:cs="Arial"/>
                          <w:color w:val="FFFFFE"/>
                          <w:w w:val="90"/>
                          <w:sz w:val="116"/>
                          <w:szCs w:val="116"/>
                          <w:lang w:val="en"/>
                        </w:rPr>
                      </w:pPr>
                      <w:r w:rsidRPr="00ED2B67">
                        <w:rPr>
                          <w:rFonts w:ascii="Arial" w:hAnsi="Arial" w:cs="Arial"/>
                          <w:b/>
                          <w:color w:val="000000" w:themeColor="text1"/>
                          <w:w w:val="90"/>
                          <w:sz w:val="116"/>
                          <w:szCs w:val="116"/>
                          <w:lang w:val="en"/>
                        </w:rPr>
                        <w:t>S-Mart Hiring Event</w:t>
                      </w:r>
                      <w:r w:rsidRPr="00ED2B67">
                        <w:rPr>
                          <w:rFonts w:ascii="Arial" w:hAnsi="Arial" w:cs="Arial"/>
                          <w:color w:val="000000" w:themeColor="text1"/>
                          <w:w w:val="90"/>
                          <w:sz w:val="116"/>
                          <w:szCs w:val="116"/>
                          <w:lang w:val="en"/>
                        </w:rPr>
                        <w:t xml:space="preserve"> </w:t>
                      </w:r>
                      <w:r w:rsidR="00C005ED" w:rsidRPr="00C005ED">
                        <w:rPr>
                          <w:rFonts w:ascii="Arial" w:hAnsi="Arial" w:cs="Arial"/>
                          <w:noProof/>
                          <w:color w:val="2E3640"/>
                          <w:w w:val="90"/>
                          <w:sz w:val="116"/>
                          <w:szCs w:val="116"/>
                        </w:rPr>
                        <w:drawing>
                          <wp:inline distT="0" distB="0" distL="0" distR="0">
                            <wp:extent cx="5915025" cy="581025"/>
                            <wp:effectExtent l="0" t="0" r="9525" b="9525"/>
                            <wp:docPr id="20" name="Picture 20" descr="C:\Users\sales3\Documents\s-mart_logo 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sales3\Documents\s-mart_logo 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15025" cy="581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05ED">
        <w:rPr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margin">
              <wp:posOffset>-119544</wp:posOffset>
            </wp:positionH>
            <wp:positionV relativeFrom="paragraph">
              <wp:posOffset>-152400</wp:posOffset>
            </wp:positionV>
            <wp:extent cx="9715484" cy="12385675"/>
            <wp:effectExtent l="0" t="0" r="635" b="0"/>
            <wp:wrapNone/>
            <wp:docPr id="3" name="Picture 3" descr="Group of four people with focus on woman in front holding laptop compu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Documents and Settings\tamic\Desktop\TC999D\TC9990601D-PB\TC9990601-IMG02.jpg"/>
                    <pic:cNvPicPr>
                      <a:picLocks noChangeAspect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3" t="6436" r="11551" b="14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3294" cy="1239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E63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9372601</wp:posOffset>
                </wp:positionV>
                <wp:extent cx="9596120" cy="2876550"/>
                <wp:effectExtent l="0" t="0" r="5080" b="0"/>
                <wp:wrapNone/>
                <wp:docPr id="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96120" cy="2876550"/>
                        </a:xfrm>
                        <a:custGeom>
                          <a:avLst/>
                          <a:gdLst>
                            <a:gd name="T0" fmla="*/ 3168 w 3168"/>
                            <a:gd name="T1" fmla="*/ 980 h 980"/>
                            <a:gd name="T2" fmla="*/ 3168 w 3168"/>
                            <a:gd name="T3" fmla="*/ 161 h 980"/>
                            <a:gd name="T4" fmla="*/ 0 w 3168"/>
                            <a:gd name="T5" fmla="*/ 176 h 980"/>
                            <a:gd name="T6" fmla="*/ 0 w 3168"/>
                            <a:gd name="T7" fmla="*/ 980 h 980"/>
                            <a:gd name="T8" fmla="*/ 3168 w 3168"/>
                            <a:gd name="T9" fmla="*/ 980 h 9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168" h="980">
                              <a:moveTo>
                                <a:pt x="3168" y="980"/>
                              </a:moveTo>
                              <a:cubicBezTo>
                                <a:pt x="3168" y="161"/>
                                <a:pt x="3168" y="161"/>
                                <a:pt x="3168" y="161"/>
                              </a:cubicBezTo>
                              <a:cubicBezTo>
                                <a:pt x="1659" y="0"/>
                                <a:pt x="601" y="93"/>
                                <a:pt x="0" y="176"/>
                              </a:cubicBezTo>
                              <a:cubicBezTo>
                                <a:pt x="0" y="980"/>
                                <a:pt x="0" y="980"/>
                                <a:pt x="0" y="980"/>
                              </a:cubicBezTo>
                              <a:lnTo>
                                <a:pt x="3168" y="9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BB412" id="Freeform 6" o:spid="_x0000_s1026" style="position:absolute;margin-left:0;margin-top:738pt;width:755.6pt;height:226.5pt;z-index: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3168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" path="m3168,980v,-819,,-819,,-819c1659,,601,93,,176,,980,,980,,980r3168,xe" fillcolor="#2e3640" stroked="f" strokecolor="#212120">
                <v:shadow color="#8c8682"/>
                <v:path arrowok="t" o:connecttype="custom" o:connectlocs="9596120,2876550;9596120,472576;0,516605;0,2876550;9596120,2876550" o:connectangles="0,0,0,0,0"/>
                <w10:wrap anchorx="margin"/>
              </v:shape>
            </w:pict>
          </mc:Fallback>
        </mc:AlternateContent>
      </w:r>
      <w:r w:rsidR="00183E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4629149</wp:posOffset>
                </wp:positionH>
                <wp:positionV relativeFrom="paragraph">
                  <wp:posOffset>11163300</wp:posOffset>
                </wp:positionV>
                <wp:extent cx="4676775" cy="742950"/>
                <wp:effectExtent l="0" t="0" r="9525" b="0"/>
                <wp:wrapNone/>
                <wp:docPr id="1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301F" w:rsidRPr="002028BE" w:rsidRDefault="00183E63" w:rsidP="001D301F">
                            <w:pPr>
                              <w:widowControl w:val="0"/>
                              <w:spacing w:line="480" w:lineRule="exac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2028BE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S-Mart Hiring Event May 1</w:t>
                            </w:r>
                            <w:r w:rsidRPr="002028BE">
                              <w:rPr>
                                <w:color w:val="FFFFFF" w:themeColor="background1"/>
                                <w:sz w:val="44"/>
                                <w:szCs w:val="44"/>
                                <w:vertAlign w:val="superscript"/>
                              </w:rPr>
                              <w:t>st</w:t>
                            </w:r>
                            <w:r w:rsidRPr="002028BE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2019</w:t>
                            </w:r>
                          </w:p>
                          <w:p w:rsidR="00183E63" w:rsidRPr="002028BE" w:rsidRDefault="00183E63" w:rsidP="001D301F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 w:rsidRPr="002028BE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700  S-Mart Way</w:t>
                            </w:r>
                            <w:r w:rsidR="002028BE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, Alma Michagan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364.5pt;margin-top:879pt;width:368.2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" filled="f" fillcolor="#fffffe" stroked="f" strokecolor="#212120" insetpen="t">
                <v:textbox inset="2.88pt,2.88pt,2.88pt,2.88pt">
                  <w:txbxContent>
                    <w:p w:rsidR="001D301F" w:rsidRPr="002028BE" w:rsidRDefault="00183E63" w:rsidP="001D301F">
                      <w:pPr>
                        <w:widowControl w:val="0"/>
                        <w:spacing w:line="480" w:lineRule="exac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2028BE">
                        <w:rPr>
                          <w:color w:val="FFFFFF" w:themeColor="background1"/>
                          <w:sz w:val="44"/>
                          <w:szCs w:val="44"/>
                        </w:rPr>
                        <w:t>S-Mart Hiring Event May 1</w:t>
                      </w:r>
                      <w:r w:rsidRPr="002028BE">
                        <w:rPr>
                          <w:color w:val="FFFFFF" w:themeColor="background1"/>
                          <w:sz w:val="44"/>
                          <w:szCs w:val="44"/>
                          <w:vertAlign w:val="superscript"/>
                        </w:rPr>
                        <w:t>st</w:t>
                      </w:r>
                      <w:r w:rsidRPr="002028BE"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2019</w:t>
                      </w:r>
                    </w:p>
                    <w:p w:rsidR="00183E63" w:rsidRPr="002028BE" w:rsidRDefault="00183E63" w:rsidP="001D301F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FFFFFF" w:themeColor="background1"/>
                          <w:w w:val="90"/>
                          <w:sz w:val="44"/>
                          <w:szCs w:val="44"/>
                          <w:lang w:val="en"/>
                        </w:rPr>
                      </w:pPr>
                      <w:r w:rsidRPr="002028BE">
                        <w:rPr>
                          <w:color w:val="FFFFFF" w:themeColor="background1"/>
                          <w:sz w:val="44"/>
                          <w:szCs w:val="44"/>
                        </w:rPr>
                        <w:t>700  S-Mart Way</w:t>
                      </w:r>
                      <w:r w:rsidR="002028BE"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, Alma Michagan </w:t>
                      </w:r>
                    </w:p>
                  </w:txbxContent>
                </v:textbox>
              </v:shape>
            </w:pict>
          </mc:Fallback>
        </mc:AlternateContent>
      </w:r>
      <w:r w:rsidR="00BE590D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4156</wp:posOffset>
                </wp:positionH>
                <wp:positionV relativeFrom="paragraph">
                  <wp:posOffset>9281160</wp:posOffset>
                </wp:positionV>
                <wp:extent cx="9602088" cy="915128"/>
                <wp:effectExtent l="0" t="0" r="18415" b="1841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2088" cy="915128"/>
                          <a:chOff x="0" y="0"/>
                          <a:chExt cx="9602088" cy="915128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02088" cy="532948"/>
                          </a:xfrm>
                          <a:custGeom>
                            <a:avLst/>
                            <a:gdLst>
                              <a:gd name="T0" fmla="*/ 0 w 3168"/>
                              <a:gd name="T1" fmla="*/ 175 h 175"/>
                              <a:gd name="T2" fmla="*/ 3168 w 3168"/>
                              <a:gd name="T3" fmla="*/ 147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75">
                                <a:moveTo>
                                  <a:pt x="0" y="175"/>
                                </a:moveTo>
                                <a:cubicBezTo>
                                  <a:pt x="1198" y="0"/>
                                  <a:pt x="2313" y="46"/>
                                  <a:pt x="3168" y="14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0" y="315884"/>
                            <a:ext cx="9602088" cy="593629"/>
                          </a:xfrm>
                          <a:custGeom>
                            <a:avLst/>
                            <a:gdLst>
                              <a:gd name="T0" fmla="*/ 0 w 3168"/>
                              <a:gd name="T1" fmla="*/ 145 h 195"/>
                              <a:gd name="T2" fmla="*/ 3168 w 3168"/>
                              <a:gd name="T3" fmla="*/ 195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95">
                                <a:moveTo>
                                  <a:pt x="0" y="145"/>
                                </a:moveTo>
                                <a:cubicBezTo>
                                  <a:pt x="1206" y="0"/>
                                  <a:pt x="2321" y="74"/>
                                  <a:pt x="3168" y="19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0" y="216131"/>
                            <a:ext cx="9602088" cy="575363"/>
                          </a:xfrm>
                          <a:custGeom>
                            <a:avLst/>
                            <a:gdLst>
                              <a:gd name="T0" fmla="*/ 0 w 3168"/>
                              <a:gd name="T1" fmla="*/ 189 h 189"/>
                              <a:gd name="T2" fmla="*/ 3168 w 3168"/>
                              <a:gd name="T3" fmla="*/ 12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89">
                                <a:moveTo>
                                  <a:pt x="0" y="189"/>
                                </a:moveTo>
                                <a:cubicBezTo>
                                  <a:pt x="1197" y="0"/>
                                  <a:pt x="2312" y="33"/>
                                  <a:pt x="3168" y="12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0" y="199505"/>
                            <a:ext cx="9602088" cy="523611"/>
                          </a:xfrm>
                          <a:custGeom>
                            <a:avLst/>
                            <a:gdLst>
                              <a:gd name="T0" fmla="*/ 0 w 3168"/>
                              <a:gd name="T1" fmla="*/ 172 h 172"/>
                              <a:gd name="T2" fmla="*/ 3168 w 3168"/>
                              <a:gd name="T3" fmla="*/ 151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72">
                                <a:moveTo>
                                  <a:pt x="0" y="172"/>
                                </a:moveTo>
                                <a:cubicBezTo>
                                  <a:pt x="1199" y="0"/>
                                  <a:pt x="2313" y="48"/>
                                  <a:pt x="3168" y="151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0" y="382385"/>
                            <a:ext cx="9602088" cy="532743"/>
                          </a:xfrm>
                          <a:custGeom>
                            <a:avLst/>
                            <a:gdLst>
                              <a:gd name="T0" fmla="*/ 0 w 3168"/>
                              <a:gd name="T1" fmla="*/ 175 h 175"/>
                              <a:gd name="T2" fmla="*/ 3168 w 3168"/>
                              <a:gd name="T3" fmla="*/ 147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175">
                                <a:moveTo>
                                  <a:pt x="0" y="175"/>
                                </a:moveTo>
                                <a:cubicBezTo>
                                  <a:pt x="1198" y="0"/>
                                  <a:pt x="2313" y="46"/>
                                  <a:pt x="3168" y="14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BDD05E" id="Group 22" o:spid="_x0000_s1026" style="position:absolute;margin-left:.35pt;margin-top:730.8pt;width:756.05pt;height:72.05pt;z-index:251656192" coordsize="96020,9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">
                <v:shape id="Freeform 4" o:spid="_x0000_s1027" style="position:absolute;width:96020;height:5329;visibility:visible;mso-wrap-style:square;v-text-anchor:top" coordsize="316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/G7MQA&#10;AADaAAAADwAAAGRycy9kb3ducmV2LnhtbESPT2vCQBTE70K/w/IKvdWNf5ASsxERxBakovXi7ZF9&#10;bqLZt2l2Nem37xYKHoeZ+Q2TLXpbizu1vnKsYDRMQBAXTldsFBy/1q9vIHxA1lg7JgU/5GGRPw0y&#10;TLXreE/3QzAiQtinqKAMoUml9EVJFv3QNcTRO7vWYoiyNVK32EW4reU4SWbSYsVxocSGViUV18PN&#10;KvjcmI+tDOZ2+r5ON5fJrqsmp06pl+d+OQcRqA+P8H/7XSsYw9+Ve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vxuzEAAAA2gAAAA8AAAAAAAAAAAAAAAAAmAIAAGRycy9k&#10;b3ducmV2LnhtbFBLBQYAAAAABAAEAPUAAACJAwAAAAA=&#10;" path="m,175c1198,,2313,46,3168,147e" filled="f" fillcolor="#fffffe" strokecolor="#efb32f">
                  <v:stroke joinstyle="miter"/>
                  <v:shadow color="#8c8682"/>
                  <v:path arrowok="t" o:connecttype="custom" o:connectlocs="0,532948;9602088,447676" o:connectangles="0,0"/>
                </v:shape>
                <v:shape id="Freeform 7" o:spid="_x0000_s1028" style="position:absolute;top:3158;width:96020;height:5937;visibility:visible;mso-wrap-style:square;v-text-anchor:top" coordsize="3168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DQFsIA&#10;AADaAAAADwAAAGRycy9kb3ducmV2LnhtbESPQYvCMBSE78L+h/AW9qZpF1alGosIix68qJVlb4/m&#10;2Vabl9JEW/+9EQSPw8x8w8zT3tTiRq2rLCuIRxEI4tzqigsF2eF3OAXhPLLG2jIpuJODdPExmGOi&#10;bcc7uu19IQKEXYIKSu+bREqXl2TQjWxDHLyTbQ36INtC6ha7ADe1/I6isTRYcVgosaFVSfllfzUK&#10;JmbVXZsp/x+LdbztqzMvOftT6uuzX85AeOr9O/xqb7SCH3heCTd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YNAWwgAAANoAAAAPAAAAAAAAAAAAAAAAAJgCAABkcnMvZG93&#10;bnJldi54bWxQSwUGAAAAAAQABAD1AAAAhwMAAAAA&#10;" path="m,145c1206,,2321,74,3168,195e" filled="f" fillcolor="#fffffe" strokecolor="#fffffe">
                  <v:stroke joinstyle="miter"/>
                  <v:shadow color="#8c8682"/>
                  <v:path arrowok="t" o:connecttype="custom" o:connectlocs="0,441416;9602088,593629" o:connectangles="0,0"/>
                </v:shape>
                <v:shape id="Freeform 8" o:spid="_x0000_s1029" style="position:absolute;top:2161;width:96020;height:5753;visibility:visible;mso-wrap-style:square;v-text-anchor:top" coordsize="3168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9jTMMA&#10;AADaAAAADwAAAGRycy9kb3ducmV2LnhtbESPQWvCQBSE70L/w/IEb7qJiJXUVdKikIMgtT14fGaf&#10;STD7Ns2uSfz3bqHQ4zAz3zDr7WBq0VHrKssK4lkEgji3uuJCwffXfroC4TyyxtoyKXiQg+3mZbTG&#10;RNueP6k7+UIECLsEFZTeN4mULi/JoJvZhjh4V9sa9EG2hdQt9gFuajmPoqU0WHFYKLGhj5Ly2+lu&#10;FFwuhdvx+fW2WMXZ4ed4lum77pSajIf0DYSnwf+H/9qZVrCE3yvhBs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9jTMMAAADaAAAADwAAAAAAAAAAAAAAAACYAgAAZHJzL2Rv&#10;d25yZXYueG1sUEsFBgAAAAAEAAQA9QAAAIgDAAAAAA==&#10;" path="m,189c1197,,2312,33,3168,124e" filled="f" fillcolor="#fffffe" strokecolor="#fffffe">
                  <v:stroke joinstyle="miter"/>
                  <v:shadow color="#8c8682"/>
                  <v:path arrowok="t" o:connecttype="custom" o:connectlocs="0,575363;9602088,377487" o:connectangles="0,0"/>
                </v:shape>
                <v:shape id="Freeform 9" o:spid="_x0000_s1030" style="position:absolute;top:1995;width:96020;height:5236;visibility:visible;mso-wrap-style:square;v-text-anchor:top" coordsize="3168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ucOsMA&#10;AADaAAAADwAAAGRycy9kb3ducmV2LnhtbESPT2sCMRTE74V+h/AK3mrWHlRWs0tb2lI8CP4Br4/N&#10;c7O4eQlJqtt++kYQPA4z8xtmWQ+2F2cKsXOsYDIuQBA3TnfcKtjvPp/nIGJC1tg7JgW/FKGuHh+W&#10;WGp34Q2dt6kVGcKxRAUmJV9KGRtDFuPYeeLsHV2wmLIMrdQBLxlue/lSFFNpseO8YNDTu6HmtP2x&#10;CrqPg1+H9eRt9Vd8kYmN369ar9ToaXhdgEg0pHv41v7WCmZwvZJvgK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ucOsMAAADaAAAADwAAAAAAAAAAAAAAAACYAgAAZHJzL2Rv&#10;d25yZXYueG1sUEsFBgAAAAAEAAQA9QAAAIgDAAAAAA==&#10;" path="m,172c1199,,2313,48,3168,151e" filled="f" fillcolor="#fffffe" strokecolor="#fffffe">
                  <v:stroke joinstyle="miter"/>
                  <v:shadow color="#8c8682"/>
                  <v:path arrowok="t" o:connecttype="custom" o:connectlocs="0,523611;9602088,459682" o:connectangles="0,0"/>
                </v:shape>
                <v:shape id="Freeform 10" o:spid="_x0000_s1031" style="position:absolute;top:3823;width:96020;height:5328;visibility:visible;mso-wrap-style:square;v-text-anchor:top" coordsize="316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fxBsEA&#10;AADaAAAADwAAAGRycy9kb3ducmV2LnhtbERPz2vCMBS+C/sfwhvstqbOMUY1igjiBmNi58Xbo3mm&#10;1ealS6Lt/vvlIHj8+H7PFoNtxZV8aBwrGGc5COLK6YaNgv3P+vkdRIjIGlvHpOCPAizmD6MZFtr1&#10;vKNrGY1IIRwKVFDH2BVShqomiyFzHXHijs5bjAl6I7XHPoXbVr7k+Zu02HBqqLGjVU3VubxYBd8b&#10;8/klo7kcfs+vm9Nk2zeTQ6/U0+OwnIKINMS7+Ob+0ArS1nQl3Q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H8QbBAAAA2gAAAA8AAAAAAAAAAAAAAAAAmAIAAGRycy9kb3du&#10;cmV2LnhtbFBLBQYAAAAABAAEAPUAAACGAwAAAAA=&#10;" path="m,175c1198,,2313,46,3168,147e" filled="f" fillcolor="#fffffe" strokecolor="#efb32f">
                  <v:stroke joinstyle="miter"/>
                  <v:shadow color="#8c8682"/>
                  <v:path arrowok="t" o:connecttype="custom" o:connectlocs="0,532743;9602088,447504" o:connectangles="0,0"/>
                </v:shape>
              </v:group>
            </w:pict>
          </mc:Fallback>
        </mc:AlternateContent>
      </w:r>
      <w:r w:rsidR="00BE590D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502966</wp:posOffset>
                </wp:positionH>
                <wp:positionV relativeFrom="paragraph">
                  <wp:posOffset>11063872</wp:posOffset>
                </wp:positionV>
                <wp:extent cx="540435" cy="585035"/>
                <wp:effectExtent l="0" t="0" r="0" b="0"/>
                <wp:wrapNone/>
                <wp:docPr id="1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435" cy="585035"/>
                          <a:chOff x="114379548" y="106280986"/>
                          <a:chExt cx="450000" cy="487500"/>
                        </a:xfrm>
                      </wpg:grpSpPr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7"/>
                        <wps:cNvSpPr>
                          <a:spLocks/>
                        </wps:cNvSpPr>
                        <wps:spPr bwMode="auto">
                          <a:xfrm>
                            <a:off x="114525798" y="106344736"/>
                            <a:ext cx="187500" cy="225000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FFB5F" id="Group 12" o:spid="_x0000_s1026" style="position:absolute;margin-left:39.6pt;margin-top:871.15pt;width:42.55pt;height:46.05pt;z-index:251658240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">
                <v:shape id="Freeform 13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M1a8IA&#10;AADbAAAADwAAAGRycy9kb3ducmV2LnhtbERPTWuDQBC9B/IflinkEpo1Wkqx2YQkJODFg7b0PLhT&#10;lbqz4m7U9Nd3C4Xe5vE+Z3eYTSdGGlxrWcF2E4EgrqxuuVbw/nZ9fAHhPLLGzjIpuJODw3652GGq&#10;7cQFjaWvRQhhl6KCxvs+ldJVDRl0G9sTB+7TDgZ9gEMt9YBTCDedjKPoWRpsOTQ02NO5oeqrvBkF&#10;35nJ44+8j07T8bJOioTHpypRavUwH19BeJr9v/jPnekwfwu/v4QD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QzVrwgAAANsAAAAPAAAAAAAAAAAAAAAAAJgCAABkcnMvZG93&#10;bnJldi54bWxQSwUGAAAAAAQABAD1AAAAhw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4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Diz8EA&#10;AADbAAAADwAAAGRycy9kb3ducmV2LnhtbERP32vCMBB+F/Y/hBv4pukKjq4zLWMgToSBdez5aM6m&#10;rrnUJtP63y8Dwbf7+H7eshxtJ840+Naxgqd5AoK4drrlRsHXfjXLQPiArLFzTAqu5KEsHiZLzLW7&#10;8I7OVWhEDGGfowITQp9L6WtDFv3c9cSRO7jBYohwaKQe8BLDbSfTJHmWFluODQZ7ejdU/1S/VsHn&#10;xpgsWdGi+k6zl4XbnqrjGpWaPo5vryACjeEuvrk/dJyfwv8v8QBZ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Q4s/BAAAA2wAAAA8AAAAAAAAAAAAAAAAAmAIAAGRycy9kb3du&#10;cmV2LnhtbFBLBQYAAAAABAAEAPUAAACGAwAAAAA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5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4pasEA&#10;AADbAAAADwAAAGRycy9kb3ducmV2LnhtbERPTYvCMBC9C/6HMII3TV2XItUoIqzoaV2tB29DM7bF&#10;ZlKaaOv++o2w4G0e73MWq85U4kGNKy0rmIwjEMSZ1SXnCtLT12gGwnlkjZVlUvAkB6tlv7fARNuW&#10;f+hx9LkIIewSVFB4XydSuqwgg25sa+LAXW1j0AfY5FI32IZwU8mPKIqlwZJDQ4E1bQrKbse7UXD4&#10;zS64xc/4GbdyP913Mk3P30oNB916DsJT59/if/dOh/lTeP0SDp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+KWrBAAAA2wAAAA8AAAAAAAAAAAAAAAAAmAIAAGRycy9kb3du&#10;cmV2LnhtbFBLBQYAAAAABAAEAPUAAACG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6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FoTcIA&#10;AADbAAAADwAAAGRycy9kb3ducmV2LnhtbERPTWsCMRC9C/6HMEJvmlWkyNbsoqJoKaXUevE2JNPd&#10;pZtJ2ERd/31TKHibx/ucZdnbVlypC41jBdNJBoJYO9NwpeD0tRsvQISIbLB1TAruFKAshoMl5sbd&#10;+JOux1iJFMIhRwV1jD6XMuiaLIaJ88SJ+3adxZhgV0nT4S2F21bOsuxZWmw4NdToaVOT/jlerIL1&#10;3rSZ17vN611/TLfvh3PztvJKPY361QuISH18iP/dB5Pmz+Hvl3S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AWhNwgAAANsAAAAPAAAAAAAAAAAAAAAAAJgCAABkcnMvZG93&#10;bnJldi54bWxQSwUGAAAAAAQABAD1AAAAhwMAAAAA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7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6+l8EA&#10;AADbAAAADwAAAGRycy9kb3ducmV2LnhtbERPTWvCQBC9F/wPywheRDcRKiV1FVEqWvBQY+l1yE6T&#10;YHY2ZKca/323IPQ2j/c5i1XvGnWlLtSeDaTTBBRx4W3NpYFz/jZ5ARUE2WLjmQzcKcBqOXhaYGb9&#10;jT/oepJSxRAOGRqoRNpM61BU5DBMfUscuW/fOZQIu1LbDm8x3DV6liRz7bDm2FBhS5uKisvpxxlI&#10;tl/5cdeLnX/m4zQc3o8piRgzGvbrV1BCvfyLH+69jfOf4e+XeIB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evpfBAAAA2wAAAA8AAAAAAAAAAAAAAAAAmAIAAGRycy9kb3du&#10;cmV2LnhtbFBLBQYAAAAABAAEAPUAAACGAwAAAAA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0;112500,18750;187500,22500;93750,11250;18750,153750;82500,225000;37500,161250" o:connectangles="0,0,0,0,0,0,0"/>
                </v:shape>
                <v:shape id="Freeform 18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nhTMEA&#10;AADbAAAADwAAAGRycy9kb3ducmV2LnhtbERPzYrCMBC+C/sOYRa8aaoHWapRqigrux78e4ChGZtq&#10;MylNVus+vREEb/Px/c5k1tpKXKnxpWMFg34Cgjh3uuRCwfGw6n2B8AFZY+WYFNzJw2z60Zlgqt2N&#10;d3Tdh0LEEPYpKjAh1KmUPjdk0fddTRy5k2sshgibQuoGbzHcVnKYJCNpseTYYLCmhaH8sv+zCn78&#10;7/mw3G5c8V0uzX3+n22Pu0yp7mebjUEEasNb/HKvdZw/gucv8QA5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J4UzBAAAA2wAAAA8AAAAAAAAAAAAAAAAAmAIAAGRycy9kb3du&#10;cmV2LnhtbFBLBQYAAAAABAAEAPUAAACGAwAAAAA=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</v:group>
            </w:pict>
          </mc:Fallback>
        </mc:AlternateContent>
      </w:r>
      <w:r w:rsidR="00BE59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1616974</wp:posOffset>
                </wp:positionH>
                <wp:positionV relativeFrom="paragraph">
                  <wp:posOffset>11562807</wp:posOffset>
                </wp:positionV>
                <wp:extent cx="888447" cy="369061"/>
                <wp:effectExtent l="0" t="0" r="6985" b="0"/>
                <wp:wrapNone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447" cy="3690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301F" w:rsidRDefault="00183E63" w:rsidP="001D301F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Specialty Groceries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9" type="#_x0000_t202" style="position:absolute;margin-left:127.3pt;margin-top:910.45pt;width:69.95pt;height:2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1D301F" w:rsidRDefault="00183E63" w:rsidP="001D301F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EF792F"/>
                          <w:w w:val="9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24"/>
                          <w:szCs w:val="24"/>
                          <w:lang w:val="en"/>
                        </w:rPr>
                        <w:t>Specialty Groceries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5F70E4" w:rsidSect="000056F4">
      <w:pgSz w:w="15840" w:h="20160" w:code="283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06D" w:rsidRDefault="00F0706D" w:rsidP="004F1626">
      <w:r>
        <w:separator/>
      </w:r>
    </w:p>
  </w:endnote>
  <w:endnote w:type="continuationSeparator" w:id="0">
    <w:p w:rsidR="00F0706D" w:rsidRDefault="00F0706D" w:rsidP="004F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06D" w:rsidRDefault="00F0706D" w:rsidP="004F1626">
      <w:r>
        <w:separator/>
      </w:r>
    </w:p>
  </w:footnote>
  <w:footnote w:type="continuationSeparator" w:id="0">
    <w:p w:rsidR="00F0706D" w:rsidRDefault="00F0706D" w:rsidP="004F1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63"/>
    <w:rsid w:val="000056F4"/>
    <w:rsid w:val="0007244D"/>
    <w:rsid w:val="000D247E"/>
    <w:rsid w:val="00183E63"/>
    <w:rsid w:val="00194B1B"/>
    <w:rsid w:val="001B326D"/>
    <w:rsid w:val="001D301F"/>
    <w:rsid w:val="001E55FA"/>
    <w:rsid w:val="002028BE"/>
    <w:rsid w:val="00295000"/>
    <w:rsid w:val="003A5BE8"/>
    <w:rsid w:val="003B7DE5"/>
    <w:rsid w:val="0046073B"/>
    <w:rsid w:val="004F1626"/>
    <w:rsid w:val="00512A1C"/>
    <w:rsid w:val="005F70E4"/>
    <w:rsid w:val="00606B91"/>
    <w:rsid w:val="00606D3B"/>
    <w:rsid w:val="006271CC"/>
    <w:rsid w:val="006C7228"/>
    <w:rsid w:val="006D3498"/>
    <w:rsid w:val="00726291"/>
    <w:rsid w:val="00820E6B"/>
    <w:rsid w:val="00904EDB"/>
    <w:rsid w:val="00943EB5"/>
    <w:rsid w:val="009C0C71"/>
    <w:rsid w:val="00A6114F"/>
    <w:rsid w:val="00A958C2"/>
    <w:rsid w:val="00AD01C1"/>
    <w:rsid w:val="00B024DE"/>
    <w:rsid w:val="00BE3F25"/>
    <w:rsid w:val="00BE590D"/>
    <w:rsid w:val="00BF783D"/>
    <w:rsid w:val="00C005ED"/>
    <w:rsid w:val="00C433E0"/>
    <w:rsid w:val="00D062D3"/>
    <w:rsid w:val="00D73B6B"/>
    <w:rsid w:val="00E65CBA"/>
    <w:rsid w:val="00ED2B67"/>
    <w:rsid w:val="00F0706D"/>
    <w:rsid w:val="00FB0CA3"/>
    <w:rsid w:val="00FE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B418F6-8F09-4BBF-9E10-DF9A6C00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01F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056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056F4"/>
    <w:rPr>
      <w:rFonts w:ascii="Segoe UI" w:hAnsi="Segoe UI" w:cs="Segoe UI"/>
      <w:color w:val="212120"/>
      <w:kern w:val="28"/>
      <w:sz w:val="18"/>
      <w:szCs w:val="18"/>
    </w:rPr>
  </w:style>
  <w:style w:type="paragraph" w:styleId="Header">
    <w:name w:val="header"/>
    <w:basedOn w:val="Normal"/>
    <w:link w:val="HeaderChar"/>
    <w:rsid w:val="004F16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F1626"/>
    <w:rPr>
      <w:color w:val="212120"/>
      <w:kern w:val="28"/>
    </w:rPr>
  </w:style>
  <w:style w:type="paragraph" w:styleId="Footer">
    <w:name w:val="footer"/>
    <w:basedOn w:val="Normal"/>
    <w:link w:val="FooterChar"/>
    <w:rsid w:val="004F16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F1626"/>
    <w:rPr>
      <w:color w:val="21212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Documents%20and%20Settings\tamic\Desktop\TC999D\TC9990601D-PB\TC9990601-IMG02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es3\AppData\Roaming\Microsoft\Templates\Technology%20business%20poster%20(vertical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poster (vertical)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Links>
    <vt:vector size="6" baseType="variant">
      <vt:variant>
        <vt:i4>3407985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Settings\tamic\Desktop\TC999D\TC9990601D-PB\TC9990601-IMG02.jpg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Sales3</dc:creator>
  <cp:keywords/>
  <dc:description/>
  <cp:lastModifiedBy>Sales3</cp:lastModifiedBy>
  <cp:revision>7</cp:revision>
  <cp:lastPrinted>2018-01-13T01:16:00Z</cp:lastPrinted>
  <dcterms:created xsi:type="dcterms:W3CDTF">2019-03-07T17:55:00Z</dcterms:created>
  <dcterms:modified xsi:type="dcterms:W3CDTF">2019-03-07T18:01:00Z</dcterms:modified>
</cp:coreProperties>
</file>